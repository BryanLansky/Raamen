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0AF7C7B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0A6B171B" w:rsidR="000035F9" w:rsidRDefault="00D27926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COMP6114</w:t>
            </w:r>
          </w:p>
          <w:p w14:paraId="36656A16" w14:textId="0A1F7705" w:rsidR="000035F9" w:rsidRPr="00876A58" w:rsidRDefault="00D27926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Pattern Software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2E51B88" w:rsidR="000035F9" w:rsidRPr="006B7267" w:rsidRDefault="00D27926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Even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659E11A8" w:rsidR="009F37DD" w:rsidRPr="00740F48" w:rsidRDefault="00D27926" w:rsidP="002F11B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RAAMEN</w:t>
      </w:r>
    </w:p>
    <w:p w14:paraId="37372A73" w14:textId="3268EC3D" w:rsidR="00F23BAD" w:rsidRPr="00F23BAD" w:rsidRDefault="009F37DD" w:rsidP="00F23BAD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535D3E48" w14:textId="0FB7D19C" w:rsidR="00F23BAD" w:rsidRPr="001A0559" w:rsidRDefault="00F23BAD" w:rsidP="001A055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RAAMEN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web base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mempertemukan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ramen dan juga role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admin. Customer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list ramen yang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Seller dan Admin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ramen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insert dan update ramen yang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Customer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check out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buy cart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customer juga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orderan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clear cart. </w:t>
      </w:r>
    </w:p>
    <w:p w14:paraId="44B37C9A" w14:textId="77777777" w:rsidR="001A0559" w:rsidRPr="009F37DD" w:rsidRDefault="001A0559" w:rsidP="00B5229A">
      <w:pPr>
        <w:spacing w:line="360" w:lineRule="auto"/>
      </w:pP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3E279B31" w:rsidR="00B2372A" w:rsidRDefault="004D0657" w:rsidP="002F11B8">
      <w:pPr>
        <w:pStyle w:val="ListParagraph"/>
        <w:numPr>
          <w:ilvl w:val="0"/>
          <w:numId w:val="20"/>
        </w:numPr>
        <w:spacing w:line="360" w:lineRule="auto"/>
      </w:pPr>
      <w:r>
        <w:t>Login</w:t>
      </w:r>
    </w:p>
    <w:p w14:paraId="224B6E1A" w14:textId="54F89573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5F8A39E9" wp14:editId="54DC9761">
            <wp:extent cx="3497883" cy="1920406"/>
            <wp:effectExtent l="0" t="0" r="7620" b="3810"/>
            <wp:docPr id="203074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21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822" w14:textId="08A23EEC" w:rsidR="00F83E4B" w:rsidRDefault="00F83E4B" w:rsidP="004D0657">
      <w:pPr>
        <w:pStyle w:val="ListParagraph"/>
        <w:spacing w:line="360" w:lineRule="auto"/>
      </w:pPr>
      <w:r>
        <w:t xml:space="preserve">Login user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</w:t>
      </w:r>
      <w:proofErr w:type="spellStart"/>
      <w:r>
        <w:t>sesuai</w:t>
      </w:r>
      <w:proofErr w:type="spellEnd"/>
      <w:r>
        <w:t xml:space="preserve"> role (admin, seller, buyer)</w:t>
      </w:r>
    </w:p>
    <w:p w14:paraId="5AD3230F" w14:textId="77777777" w:rsidR="004D0657" w:rsidRPr="00682E72" w:rsidRDefault="004D0657" w:rsidP="00043949">
      <w:pPr>
        <w:spacing w:line="360" w:lineRule="auto"/>
      </w:pPr>
    </w:p>
    <w:p w14:paraId="62B239BD" w14:textId="55B2329F" w:rsidR="00B2372A" w:rsidRDefault="004D0657" w:rsidP="002F11B8">
      <w:pPr>
        <w:pStyle w:val="ListParagraph"/>
        <w:numPr>
          <w:ilvl w:val="0"/>
          <w:numId w:val="20"/>
        </w:numPr>
        <w:spacing w:line="360" w:lineRule="auto"/>
      </w:pPr>
      <w:r>
        <w:t>Register</w:t>
      </w:r>
    </w:p>
    <w:p w14:paraId="0DE40D09" w14:textId="37728FA4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lastRenderedPageBreak/>
        <w:drawing>
          <wp:inline distT="0" distB="0" distL="0" distR="0" wp14:anchorId="40FD522E" wp14:editId="5146931D">
            <wp:extent cx="4587638" cy="2804403"/>
            <wp:effectExtent l="0" t="0" r="3810" b="0"/>
            <wp:docPr id="94125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31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82E" w14:textId="65775189" w:rsidR="00F83E4B" w:rsidRPr="00682E72" w:rsidRDefault="00F83E4B" w:rsidP="004D0657">
      <w:pPr>
        <w:pStyle w:val="ListParagraph"/>
        <w:spacing w:line="360" w:lineRule="auto"/>
      </w:pPr>
      <w:proofErr w:type="spellStart"/>
      <w:r>
        <w:t>Registrasi</w:t>
      </w:r>
      <w:proofErr w:type="spellEnd"/>
      <w:r>
        <w:t xml:space="preserve"> 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 w:rsidR="00B91832">
        <w:t>ditentukan</w:t>
      </w:r>
      <w:proofErr w:type="spellEnd"/>
    </w:p>
    <w:p w14:paraId="0B8F3D4A" w14:textId="6427D4CF" w:rsidR="002F11B8" w:rsidRDefault="004D0657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home_admin</w:t>
      </w:r>
      <w:proofErr w:type="spellEnd"/>
    </w:p>
    <w:p w14:paraId="400B0045" w14:textId="4AABD395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3CE0D1D2" wp14:editId="17DE4533">
            <wp:extent cx="6005080" cy="1859441"/>
            <wp:effectExtent l="0" t="0" r="0" b="7620"/>
            <wp:docPr id="339579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96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D8E" w14:textId="5C854DB9" w:rsidR="00D97E0D" w:rsidRDefault="00D97E0D" w:rsidP="004D0657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data user seller, buyer, dan </w:t>
      </w:r>
      <w:proofErr w:type="spellStart"/>
      <w:r>
        <w:t>masterpage</w:t>
      </w:r>
      <w:proofErr w:type="spellEnd"/>
    </w:p>
    <w:p w14:paraId="7DB85E3D" w14:textId="2D2EB032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ManageRamen</w:t>
      </w:r>
      <w:proofErr w:type="spellEnd"/>
      <w:r w:rsidR="00667CE3">
        <w:t xml:space="preserve"> (Admin)</w:t>
      </w:r>
    </w:p>
    <w:p w14:paraId="0D135CE6" w14:textId="3CA9559F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47467A4C" wp14:editId="75CE7EA9">
            <wp:extent cx="5906012" cy="1889924"/>
            <wp:effectExtent l="0" t="0" r="0" b="0"/>
            <wp:docPr id="20992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2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AA4F" w14:textId="0F775862" w:rsidR="00CA2F60" w:rsidRDefault="00CA2F60" w:rsidP="004D0657">
      <w:pPr>
        <w:pStyle w:val="ListParagraph"/>
        <w:spacing w:line="360" w:lineRule="auto"/>
      </w:pPr>
      <w:proofErr w:type="spellStart"/>
      <w:r>
        <w:t>Mengatur</w:t>
      </w:r>
      <w:proofErr w:type="spellEnd"/>
      <w:r>
        <w:t xml:space="preserve"> data ramen dan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insert ramen </w:t>
      </w:r>
      <w:proofErr w:type="spellStart"/>
      <w:r>
        <w:t>baru</w:t>
      </w:r>
      <w:proofErr w:type="spellEnd"/>
    </w:p>
    <w:p w14:paraId="69226FE5" w14:textId="77777777" w:rsidR="00FC4ADF" w:rsidRDefault="00FC4ADF" w:rsidP="004D0657">
      <w:pPr>
        <w:pStyle w:val="ListParagraph"/>
        <w:spacing w:line="360" w:lineRule="auto"/>
      </w:pPr>
    </w:p>
    <w:p w14:paraId="369C857B" w14:textId="1DFBE23F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OrderQueue</w:t>
      </w:r>
      <w:proofErr w:type="spellEnd"/>
      <w:r w:rsidR="00667CE3">
        <w:t xml:space="preserve"> (Admin)</w:t>
      </w:r>
    </w:p>
    <w:p w14:paraId="6646122B" w14:textId="176A2A03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lastRenderedPageBreak/>
        <w:drawing>
          <wp:inline distT="0" distB="0" distL="0" distR="0" wp14:anchorId="5EDA6C29" wp14:editId="218145A9">
            <wp:extent cx="6280785" cy="1950085"/>
            <wp:effectExtent l="0" t="0" r="5715" b="0"/>
            <wp:docPr id="14784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4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8261" w14:textId="14E5A74F" w:rsidR="007D0301" w:rsidRDefault="007D0301" w:rsidP="004D0657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transaction done dan transaction unhandled</w:t>
      </w:r>
    </w:p>
    <w:p w14:paraId="5471C2C8" w14:textId="5E2CD8A4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r>
        <w:t>Profile</w:t>
      </w:r>
      <w:r w:rsidR="00667CE3">
        <w:t xml:space="preserve"> (Admin)</w:t>
      </w:r>
    </w:p>
    <w:p w14:paraId="45C95008" w14:textId="19F4C03A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5D7F2CA3" wp14:editId="72E05290">
            <wp:extent cx="5875529" cy="2225233"/>
            <wp:effectExtent l="0" t="0" r="0" b="3810"/>
            <wp:docPr id="12100171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7184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67B" w14:textId="6FE5B20D" w:rsidR="00FE3139" w:rsidRDefault="00FE3139" w:rsidP="004D0657">
      <w:pPr>
        <w:pStyle w:val="ListParagraph"/>
        <w:spacing w:line="360" w:lineRule="auto"/>
      </w:pPr>
      <w:proofErr w:type="spellStart"/>
      <w:r>
        <w:t>Menampikan</w:t>
      </w:r>
      <w:proofErr w:type="spellEnd"/>
      <w:r>
        <w:t xml:space="preserve"> profile user dan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update profile</w:t>
      </w:r>
    </w:p>
    <w:p w14:paraId="1B438713" w14:textId="73BDE8FF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r>
        <w:t>History</w:t>
      </w:r>
      <w:r w:rsidR="00667CE3">
        <w:t xml:space="preserve"> (Admin)</w:t>
      </w:r>
    </w:p>
    <w:p w14:paraId="3EB77EF1" w14:textId="198DCF4B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705641EA" wp14:editId="382BADC3">
            <wp:extent cx="5867908" cy="1912786"/>
            <wp:effectExtent l="0" t="0" r="0" b="0"/>
            <wp:docPr id="1747249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920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549D" w14:textId="2BC97DC0" w:rsidR="00CA2F60" w:rsidRDefault="00CA2F60" w:rsidP="004D0657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transaction done</w:t>
      </w:r>
    </w:p>
    <w:p w14:paraId="2206D0EB" w14:textId="77777777" w:rsidR="008E390B" w:rsidRDefault="008E390B" w:rsidP="004D0657">
      <w:pPr>
        <w:pStyle w:val="ListParagraph"/>
        <w:spacing w:line="360" w:lineRule="auto"/>
      </w:pPr>
    </w:p>
    <w:p w14:paraId="0C67CCE3" w14:textId="77777777" w:rsidR="008E390B" w:rsidRDefault="008E390B" w:rsidP="004D0657">
      <w:pPr>
        <w:pStyle w:val="ListParagraph"/>
        <w:spacing w:line="360" w:lineRule="auto"/>
      </w:pPr>
    </w:p>
    <w:p w14:paraId="00207730" w14:textId="77777777" w:rsidR="008E390B" w:rsidRDefault="008E390B" w:rsidP="004D0657">
      <w:pPr>
        <w:pStyle w:val="ListParagraph"/>
        <w:spacing w:line="360" w:lineRule="auto"/>
      </w:pPr>
    </w:p>
    <w:p w14:paraId="340F5555" w14:textId="21CF6507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r>
        <w:t>Report</w:t>
      </w:r>
      <w:r w:rsidR="00667CE3">
        <w:t xml:space="preserve"> (Admin)</w:t>
      </w:r>
    </w:p>
    <w:p w14:paraId="76EA8FFC" w14:textId="25025A14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lastRenderedPageBreak/>
        <w:drawing>
          <wp:inline distT="0" distB="0" distL="0" distR="0" wp14:anchorId="6646815D" wp14:editId="1D165EC6">
            <wp:extent cx="6280785" cy="1685290"/>
            <wp:effectExtent l="0" t="0" r="5715" b="0"/>
            <wp:docPr id="18525263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6339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CA8D" w14:textId="07C6148D" w:rsidR="0056081A" w:rsidRDefault="0056081A" w:rsidP="004D0657">
      <w:pPr>
        <w:pStyle w:val="ListParagraph"/>
        <w:spacing w:line="360" w:lineRule="auto"/>
      </w:pPr>
      <w:proofErr w:type="spellStart"/>
      <w:r>
        <w:t>Menunjukkan</w:t>
      </w:r>
      <w:proofErr w:type="spellEnd"/>
      <w:r>
        <w:t xml:space="preserve"> crystal report </w:t>
      </w:r>
      <w:proofErr w:type="spellStart"/>
      <w:r>
        <w:t>dari</w:t>
      </w:r>
      <w:proofErr w:type="spellEnd"/>
      <w:r>
        <w:t xml:space="preserve"> all ramen sales</w:t>
      </w:r>
      <w:r w:rsidR="00BB0E7F">
        <w:t xml:space="preserve"> data</w:t>
      </w:r>
    </w:p>
    <w:p w14:paraId="6FE73910" w14:textId="1333CF98" w:rsidR="004D0657" w:rsidRDefault="004D0657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home_seller</w:t>
      </w:r>
      <w:proofErr w:type="spellEnd"/>
    </w:p>
    <w:p w14:paraId="02115B89" w14:textId="1C8FFECA" w:rsidR="004D0657" w:rsidRDefault="004D0657" w:rsidP="004D0657">
      <w:pPr>
        <w:pStyle w:val="ListParagraph"/>
        <w:spacing w:line="360" w:lineRule="auto"/>
      </w:pPr>
      <w:r w:rsidRPr="004D0657">
        <w:rPr>
          <w:noProof/>
        </w:rPr>
        <w:drawing>
          <wp:inline distT="0" distB="0" distL="0" distR="0" wp14:anchorId="5B2E460D" wp14:editId="1230E7BC">
            <wp:extent cx="6280785" cy="1912620"/>
            <wp:effectExtent l="0" t="0" r="5715" b="0"/>
            <wp:docPr id="102862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6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F8F" w14:textId="050D74B0" w:rsidR="008C3050" w:rsidRDefault="008C3050" w:rsidP="004D0657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customer</w:t>
      </w:r>
    </w:p>
    <w:p w14:paraId="77F88CEF" w14:textId="62C3D486" w:rsidR="004D0657" w:rsidRDefault="00667CE3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ManageRamen</w:t>
      </w:r>
      <w:proofErr w:type="spellEnd"/>
      <w:r>
        <w:t xml:space="preserve"> (Seller)</w:t>
      </w:r>
    </w:p>
    <w:p w14:paraId="2634B888" w14:textId="05AC3BFB" w:rsidR="00667CE3" w:rsidRDefault="00667CE3" w:rsidP="00667CE3">
      <w:pPr>
        <w:pStyle w:val="ListParagraph"/>
        <w:spacing w:line="360" w:lineRule="auto"/>
      </w:pPr>
      <w:r w:rsidRPr="00667CE3">
        <w:rPr>
          <w:noProof/>
        </w:rPr>
        <w:drawing>
          <wp:inline distT="0" distB="0" distL="0" distR="0" wp14:anchorId="3B85CB80" wp14:editId="4187B2F9">
            <wp:extent cx="6280785" cy="1914525"/>
            <wp:effectExtent l="0" t="0" r="5715" b="9525"/>
            <wp:docPr id="18923159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5959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66A5" w14:textId="05406388" w:rsidR="008C3050" w:rsidRDefault="008C3050" w:rsidP="008C3050">
      <w:pPr>
        <w:spacing w:line="360" w:lineRule="auto"/>
      </w:pPr>
      <w:r>
        <w:tab/>
      </w:r>
      <w:proofErr w:type="spellStart"/>
      <w:r>
        <w:t>Mengatur</w:t>
      </w:r>
      <w:proofErr w:type="spellEnd"/>
      <w:r>
        <w:t xml:space="preserve"> data ramen dan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insert ramen </w:t>
      </w:r>
      <w:proofErr w:type="spellStart"/>
      <w:r>
        <w:t>baru</w:t>
      </w:r>
      <w:proofErr w:type="spellEnd"/>
    </w:p>
    <w:p w14:paraId="7E3995A2" w14:textId="77777777" w:rsidR="00557EF6" w:rsidRDefault="00557EF6" w:rsidP="008C3050">
      <w:pPr>
        <w:spacing w:line="360" w:lineRule="auto"/>
      </w:pPr>
    </w:p>
    <w:p w14:paraId="494C6A7B" w14:textId="77777777" w:rsidR="00557EF6" w:rsidRDefault="00557EF6" w:rsidP="008C3050">
      <w:pPr>
        <w:spacing w:line="360" w:lineRule="auto"/>
      </w:pPr>
    </w:p>
    <w:p w14:paraId="2A242030" w14:textId="77777777" w:rsidR="00557EF6" w:rsidRDefault="00557EF6" w:rsidP="008C3050">
      <w:pPr>
        <w:spacing w:line="360" w:lineRule="auto"/>
      </w:pPr>
    </w:p>
    <w:p w14:paraId="0C355D85" w14:textId="77777777" w:rsidR="00557EF6" w:rsidRDefault="00557EF6" w:rsidP="008C3050">
      <w:pPr>
        <w:spacing w:line="360" w:lineRule="auto"/>
      </w:pPr>
    </w:p>
    <w:p w14:paraId="2F661DCB" w14:textId="77777777" w:rsidR="00557EF6" w:rsidRDefault="00557EF6" w:rsidP="008C3050">
      <w:pPr>
        <w:spacing w:line="360" w:lineRule="auto"/>
      </w:pPr>
    </w:p>
    <w:p w14:paraId="6D3470A2" w14:textId="08A24458" w:rsidR="004D0657" w:rsidRDefault="00667CE3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OrderQueue</w:t>
      </w:r>
      <w:proofErr w:type="spellEnd"/>
      <w:r>
        <w:t xml:space="preserve"> (Seller)</w:t>
      </w:r>
    </w:p>
    <w:p w14:paraId="0B519D0C" w14:textId="0C92A541" w:rsidR="00667CE3" w:rsidRDefault="00667CE3" w:rsidP="00667CE3">
      <w:pPr>
        <w:pStyle w:val="ListParagraph"/>
        <w:spacing w:line="360" w:lineRule="auto"/>
      </w:pPr>
      <w:r w:rsidRPr="00667CE3">
        <w:rPr>
          <w:noProof/>
        </w:rPr>
        <w:lastRenderedPageBreak/>
        <w:drawing>
          <wp:inline distT="0" distB="0" distL="0" distR="0" wp14:anchorId="70DA58DF" wp14:editId="557493FA">
            <wp:extent cx="6280785" cy="2125980"/>
            <wp:effectExtent l="0" t="0" r="5715" b="7620"/>
            <wp:docPr id="905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F646" w14:textId="23509B55" w:rsidR="008C3050" w:rsidRDefault="008C3050" w:rsidP="00667CE3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transaction done dan transaction </w:t>
      </w:r>
      <w:proofErr w:type="spellStart"/>
      <w:r>
        <w:t>unhandle</w:t>
      </w:r>
      <w:proofErr w:type="spellEnd"/>
    </w:p>
    <w:p w14:paraId="1A44F702" w14:textId="025329C8" w:rsidR="004D0657" w:rsidRDefault="00667CE3" w:rsidP="002F11B8">
      <w:pPr>
        <w:pStyle w:val="ListParagraph"/>
        <w:numPr>
          <w:ilvl w:val="0"/>
          <w:numId w:val="20"/>
        </w:numPr>
        <w:spacing w:line="360" w:lineRule="auto"/>
      </w:pPr>
      <w:r>
        <w:t>Profile (Seller)</w:t>
      </w:r>
    </w:p>
    <w:p w14:paraId="5591ED6E" w14:textId="1B5B96C0" w:rsidR="00667CE3" w:rsidRDefault="00667CE3" w:rsidP="00667CE3">
      <w:pPr>
        <w:pStyle w:val="ListParagraph"/>
        <w:spacing w:line="360" w:lineRule="auto"/>
      </w:pPr>
      <w:r w:rsidRPr="00667CE3">
        <w:rPr>
          <w:noProof/>
        </w:rPr>
        <w:drawing>
          <wp:inline distT="0" distB="0" distL="0" distR="0" wp14:anchorId="23B31114" wp14:editId="27A2F120">
            <wp:extent cx="5265876" cy="2377646"/>
            <wp:effectExtent l="0" t="0" r="0" b="3810"/>
            <wp:docPr id="4657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62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32C" w14:textId="1631698C" w:rsidR="008C3050" w:rsidRDefault="008C3050" w:rsidP="00667CE3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data profile </w:t>
      </w:r>
      <w:proofErr w:type="spellStart"/>
      <w:r>
        <w:t>dari</w:t>
      </w:r>
      <w:proofErr w:type="spellEnd"/>
      <w:r>
        <w:t xml:space="preserve"> seller</w:t>
      </w:r>
    </w:p>
    <w:p w14:paraId="3A3A8F31" w14:textId="572E2E17" w:rsidR="004D0657" w:rsidRDefault="00EE0ED1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home_buyer</w:t>
      </w:r>
      <w:proofErr w:type="spellEnd"/>
      <w:r>
        <w:t xml:space="preserve"> </w:t>
      </w:r>
    </w:p>
    <w:p w14:paraId="3598C579" w14:textId="04E23522" w:rsidR="00EE0ED1" w:rsidRDefault="00EE0ED1" w:rsidP="00EE0ED1">
      <w:pPr>
        <w:pStyle w:val="ListParagraph"/>
        <w:spacing w:line="360" w:lineRule="auto"/>
      </w:pPr>
      <w:r w:rsidRPr="00EE0ED1">
        <w:rPr>
          <w:noProof/>
        </w:rPr>
        <w:drawing>
          <wp:inline distT="0" distB="0" distL="0" distR="0" wp14:anchorId="751CFF7D" wp14:editId="35E233F7">
            <wp:extent cx="6280785" cy="2024380"/>
            <wp:effectExtent l="0" t="0" r="5715" b="0"/>
            <wp:docPr id="16836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0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BF2A" w14:textId="591BFD7A" w:rsidR="000D39C2" w:rsidRDefault="000D39C2" w:rsidP="00EE0ED1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home </w:t>
      </w:r>
      <w:proofErr w:type="spellStart"/>
      <w:r>
        <w:t>sebagai</w:t>
      </w:r>
      <w:proofErr w:type="spellEnd"/>
      <w:r>
        <w:t xml:space="preserve"> customer/ buyer</w:t>
      </w:r>
    </w:p>
    <w:p w14:paraId="6CEE6479" w14:textId="77777777" w:rsidR="00212097" w:rsidRDefault="00212097" w:rsidP="006C5106">
      <w:pPr>
        <w:spacing w:line="360" w:lineRule="auto"/>
      </w:pPr>
    </w:p>
    <w:p w14:paraId="53416F1A" w14:textId="7BF174D7" w:rsidR="004D0657" w:rsidRDefault="00224A8B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OrderRamen</w:t>
      </w:r>
      <w:proofErr w:type="spellEnd"/>
      <w:r>
        <w:t xml:space="preserve"> (Buyer)</w:t>
      </w:r>
    </w:p>
    <w:p w14:paraId="4FE8B634" w14:textId="1CC331CE" w:rsidR="00224A8B" w:rsidRDefault="00224A8B" w:rsidP="00224A8B">
      <w:pPr>
        <w:pStyle w:val="ListParagraph"/>
        <w:spacing w:line="360" w:lineRule="auto"/>
      </w:pPr>
      <w:r w:rsidRPr="00224A8B">
        <w:rPr>
          <w:noProof/>
        </w:rPr>
        <w:lastRenderedPageBreak/>
        <w:drawing>
          <wp:inline distT="0" distB="0" distL="0" distR="0" wp14:anchorId="075A672F" wp14:editId="32352428">
            <wp:extent cx="5989839" cy="2240474"/>
            <wp:effectExtent l="0" t="0" r="0" b="7620"/>
            <wp:docPr id="102982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0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AE40" w14:textId="29886C89" w:rsidR="00212097" w:rsidRDefault="00212097" w:rsidP="00224A8B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daftar ramen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ramen </w:t>
      </w:r>
      <w:proofErr w:type="spellStart"/>
      <w:r>
        <w:t>dengan</w:t>
      </w:r>
      <w:proofErr w:type="spellEnd"/>
      <w:r>
        <w:t xml:space="preserve"> button add, clear cart, dan buy cart</w:t>
      </w:r>
    </w:p>
    <w:p w14:paraId="55AFCE5C" w14:textId="2FEF6F35" w:rsidR="004D0657" w:rsidRDefault="00224A8B" w:rsidP="002F11B8">
      <w:pPr>
        <w:pStyle w:val="ListParagraph"/>
        <w:numPr>
          <w:ilvl w:val="0"/>
          <w:numId w:val="20"/>
        </w:numPr>
        <w:spacing w:line="360" w:lineRule="auto"/>
      </w:pPr>
      <w:r>
        <w:t>History (Buyer)</w:t>
      </w:r>
    </w:p>
    <w:p w14:paraId="3C33841F" w14:textId="1CDF583A" w:rsidR="00224A8B" w:rsidRDefault="00224A8B" w:rsidP="00224A8B">
      <w:pPr>
        <w:pStyle w:val="ListParagraph"/>
        <w:spacing w:line="360" w:lineRule="auto"/>
      </w:pPr>
      <w:r w:rsidRPr="00224A8B">
        <w:rPr>
          <w:noProof/>
        </w:rPr>
        <w:drawing>
          <wp:inline distT="0" distB="0" distL="0" distR="0" wp14:anchorId="3F4865FD" wp14:editId="050942F9">
            <wp:extent cx="5974080" cy="2081959"/>
            <wp:effectExtent l="0" t="0" r="7620" b="0"/>
            <wp:docPr id="382526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63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062" cy="20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8FF" w14:textId="110543E4" w:rsidR="00212097" w:rsidRDefault="00212097" w:rsidP="00224A8B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history transaction done </w:t>
      </w:r>
      <w:proofErr w:type="spellStart"/>
      <w:r>
        <w:t>sesuai</w:t>
      </w:r>
      <w:proofErr w:type="spellEnd"/>
      <w:r>
        <w:t xml:space="preserve"> id buyer</w:t>
      </w:r>
    </w:p>
    <w:p w14:paraId="3EA47D74" w14:textId="3EB2F3D8" w:rsidR="00224A8B" w:rsidRDefault="00224A8B" w:rsidP="002F11B8">
      <w:pPr>
        <w:pStyle w:val="ListParagraph"/>
        <w:numPr>
          <w:ilvl w:val="0"/>
          <w:numId w:val="20"/>
        </w:numPr>
        <w:spacing w:line="360" w:lineRule="auto"/>
      </w:pPr>
      <w:r>
        <w:t>Profile (Buyer)</w:t>
      </w:r>
    </w:p>
    <w:p w14:paraId="52459355" w14:textId="3FEF466B" w:rsidR="00224A8B" w:rsidRDefault="00224A8B" w:rsidP="00224A8B">
      <w:pPr>
        <w:pStyle w:val="ListParagraph"/>
        <w:spacing w:line="360" w:lineRule="auto"/>
      </w:pPr>
      <w:r w:rsidRPr="00224A8B">
        <w:rPr>
          <w:noProof/>
        </w:rPr>
        <w:drawing>
          <wp:inline distT="0" distB="0" distL="0" distR="0" wp14:anchorId="596D4372" wp14:editId="412804BC">
            <wp:extent cx="5768340" cy="2278526"/>
            <wp:effectExtent l="0" t="0" r="3810" b="7620"/>
            <wp:docPr id="18248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82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209" cy="22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9C90" w14:textId="721B90CB" w:rsidR="00290309" w:rsidRPr="00682E72" w:rsidRDefault="00290309" w:rsidP="00224A8B">
      <w:pPr>
        <w:pStyle w:val="ListParagraph"/>
        <w:spacing w:line="360" w:lineRule="auto"/>
      </w:pPr>
      <w:proofErr w:type="spellStart"/>
      <w:r>
        <w:t>Menampilkan</w:t>
      </w:r>
      <w:proofErr w:type="spellEnd"/>
      <w:r>
        <w:t xml:space="preserve"> data user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Group Member</w:t>
      </w:r>
    </w:p>
    <w:p w14:paraId="06460C66" w14:textId="00ABB6F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3A15E6">
        <w:t>2540119476</w:t>
      </w:r>
      <w:r>
        <w:t>&gt; – &lt;</w:t>
      </w:r>
      <w:r w:rsidR="003A15E6">
        <w:t>Bryan Lansky</w:t>
      </w:r>
      <w:r>
        <w:t>&gt;</w:t>
      </w:r>
    </w:p>
    <w:p w14:paraId="4DC65843" w14:textId="6B39FE5C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7B6C46">
        <w:t>2540118971</w:t>
      </w:r>
      <w:r>
        <w:t>&gt; – &lt;</w:t>
      </w:r>
      <w:r w:rsidR="007B6C46">
        <w:t>Kevin Wijaya</w:t>
      </w:r>
      <w:r>
        <w:t>&gt;</w:t>
      </w:r>
    </w:p>
    <w:p w14:paraId="040070FD" w14:textId="7F90086F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7B6C46">
        <w:t>2540123196</w:t>
      </w:r>
      <w:r>
        <w:t>&gt; – &lt;</w:t>
      </w:r>
      <w:r w:rsidR="007B6C46">
        <w:t xml:space="preserve">Jeremy </w:t>
      </w:r>
      <w:proofErr w:type="spellStart"/>
      <w:r w:rsidR="007B6C46">
        <w:t>Andryanto</w:t>
      </w:r>
      <w:proofErr w:type="spellEnd"/>
      <w:r>
        <w:t>&gt;</w:t>
      </w:r>
    </w:p>
    <w:p w14:paraId="4BB5B5E4" w14:textId="6B8C7B40" w:rsidR="00D43382" w:rsidRPr="00682E72" w:rsidRDefault="002F5E84" w:rsidP="00D43382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7B6C46">
        <w:t>2540119186</w:t>
      </w:r>
      <w:r>
        <w:t>&gt; – &lt;</w:t>
      </w:r>
      <w:r w:rsidR="007B6C46">
        <w:t xml:space="preserve">Cecilia </w:t>
      </w:r>
      <w:proofErr w:type="spellStart"/>
      <w:r w:rsidR="007B6C46">
        <w:t>Ariani</w:t>
      </w:r>
      <w:proofErr w:type="spellEnd"/>
      <w:r w:rsidR="007B6C46">
        <w:t xml:space="preserve"> </w:t>
      </w:r>
      <w:proofErr w:type="spellStart"/>
      <w:r w:rsidR="007B6C46">
        <w:t>Dewi</w:t>
      </w:r>
      <w:proofErr w:type="spellEnd"/>
      <w:r>
        <w:t>&gt;</w:t>
      </w:r>
    </w:p>
    <w:sectPr w:rsidR="00D43382" w:rsidRPr="00682E72" w:rsidSect="00DF2179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0DC3" w14:textId="77777777" w:rsidR="00207AD5" w:rsidRDefault="00207AD5" w:rsidP="00273E4A">
      <w:r>
        <w:separator/>
      </w:r>
    </w:p>
  </w:endnote>
  <w:endnote w:type="continuationSeparator" w:id="0">
    <w:p w14:paraId="1453CE9B" w14:textId="77777777" w:rsidR="00207AD5" w:rsidRDefault="00207AD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9B90" w14:textId="77777777" w:rsidR="00207AD5" w:rsidRDefault="00207AD5" w:rsidP="00273E4A">
      <w:r>
        <w:separator/>
      </w:r>
    </w:p>
  </w:footnote>
  <w:footnote w:type="continuationSeparator" w:id="0">
    <w:p w14:paraId="46CA8AB5" w14:textId="77777777" w:rsidR="00207AD5" w:rsidRDefault="00207AD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43949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D39C2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0559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07AD5"/>
    <w:rsid w:val="00212097"/>
    <w:rsid w:val="00213FF7"/>
    <w:rsid w:val="00220E2F"/>
    <w:rsid w:val="00224780"/>
    <w:rsid w:val="00224A8B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0309"/>
    <w:rsid w:val="002910E1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23DB"/>
    <w:rsid w:val="00393AA2"/>
    <w:rsid w:val="0039428B"/>
    <w:rsid w:val="00395951"/>
    <w:rsid w:val="00397983"/>
    <w:rsid w:val="003A15E6"/>
    <w:rsid w:val="003A1788"/>
    <w:rsid w:val="003A643A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0657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57EF6"/>
    <w:rsid w:val="0056081A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51F69"/>
    <w:rsid w:val="0066174E"/>
    <w:rsid w:val="00664137"/>
    <w:rsid w:val="00667CE3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2E52"/>
    <w:rsid w:val="006B7267"/>
    <w:rsid w:val="006C5106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B6C46"/>
    <w:rsid w:val="007C0E92"/>
    <w:rsid w:val="007C1C37"/>
    <w:rsid w:val="007D0301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C3050"/>
    <w:rsid w:val="008D01E8"/>
    <w:rsid w:val="008D1B94"/>
    <w:rsid w:val="008D411F"/>
    <w:rsid w:val="008E1377"/>
    <w:rsid w:val="008E390B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232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229A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1832"/>
    <w:rsid w:val="00B9246D"/>
    <w:rsid w:val="00B948DA"/>
    <w:rsid w:val="00B950E4"/>
    <w:rsid w:val="00B95A22"/>
    <w:rsid w:val="00B9609E"/>
    <w:rsid w:val="00BB0E7F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A2F60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27926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97E0D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E0ED1"/>
    <w:rsid w:val="00EF17AC"/>
    <w:rsid w:val="00F02FDB"/>
    <w:rsid w:val="00F1157F"/>
    <w:rsid w:val="00F21EB6"/>
    <w:rsid w:val="00F22A92"/>
    <w:rsid w:val="00F23BAD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3E4B"/>
    <w:rsid w:val="00F855A3"/>
    <w:rsid w:val="00F90BAE"/>
    <w:rsid w:val="00F955DA"/>
    <w:rsid w:val="00F958F2"/>
    <w:rsid w:val="00F974EA"/>
    <w:rsid w:val="00FA41A2"/>
    <w:rsid w:val="00FC245F"/>
    <w:rsid w:val="00FC4ADF"/>
    <w:rsid w:val="00FD0761"/>
    <w:rsid w:val="00FD706C"/>
    <w:rsid w:val="00FE313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169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SLC 108</cp:lastModifiedBy>
  <cp:revision>373</cp:revision>
  <dcterms:created xsi:type="dcterms:W3CDTF">2017-10-20T05:51:00Z</dcterms:created>
  <dcterms:modified xsi:type="dcterms:W3CDTF">2023-06-15T05:10:00Z</dcterms:modified>
</cp:coreProperties>
</file>